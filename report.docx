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B13C7D" w:rsidP="00B13C7D">
      <w:pPr>
        <w:pStyle w:val="Title"/>
      </w:pPr>
      <w:r>
        <w:t>MP-1</w:t>
      </w:r>
    </w:p>
    <w:p w:rsidR="00B13C7D" w:rsidRDefault="00B13C7D" w:rsidP="00B13C7D">
      <w:pPr>
        <w:pStyle w:val="Subtitle"/>
      </w:pPr>
      <w:r>
        <w:t>Quad UAV Interfacing</w:t>
      </w:r>
    </w:p>
    <w:p w:rsidR="00B13C7D" w:rsidRDefault="00B13C7D" w:rsidP="00B13C7D"/>
    <w:p w:rsidR="00B13C7D" w:rsidRDefault="00B13C7D" w:rsidP="00B13C7D">
      <w:pPr>
        <w:pStyle w:val="Heading1"/>
      </w:pPr>
      <w:r>
        <w:t>Flight experience</w:t>
      </w:r>
    </w:p>
    <w:p w:rsidR="00B13C7D" w:rsidRDefault="00B13C7D" w:rsidP="00B13C7D">
      <w:r>
        <w:t>Describe your experiences in practicing controlling the quad.</w:t>
      </w:r>
    </w:p>
    <w:p w:rsidR="00B13C7D" w:rsidRDefault="00B72BDD" w:rsidP="00B72BDD">
      <w:pPr>
        <w:pStyle w:val="Heading1"/>
      </w:pPr>
      <w:r>
        <w:t>Describe PPM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3"/>
        <w:gridCol w:w="1565"/>
        <w:gridCol w:w="1565"/>
        <w:gridCol w:w="1560"/>
        <w:gridCol w:w="1551"/>
        <w:gridCol w:w="1466"/>
      </w:tblGrid>
      <w:tr w:rsidR="00C03CE9" w:rsidTr="00C03CE9">
        <w:tc>
          <w:tcPr>
            <w:tcW w:w="1643" w:type="dxa"/>
          </w:tcPr>
          <w:p w:rsidR="00C03CE9" w:rsidRDefault="00C03CE9" w:rsidP="00B72BDD">
            <w:pPr>
              <w:jc w:val="center"/>
            </w:pPr>
            <w:r>
              <w:t>Channel #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  <w:r>
              <w:t>Min w/o Trim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  <w:r>
              <w:t>Max w/o Trim</w:t>
            </w:r>
          </w:p>
        </w:tc>
        <w:tc>
          <w:tcPr>
            <w:tcW w:w="1560" w:type="dxa"/>
          </w:tcPr>
          <w:p w:rsidR="00C03CE9" w:rsidRDefault="00C03CE9" w:rsidP="00B72BDD">
            <w:pPr>
              <w:jc w:val="center"/>
            </w:pPr>
            <w:r>
              <w:t>Min</w:t>
            </w:r>
          </w:p>
        </w:tc>
        <w:tc>
          <w:tcPr>
            <w:tcW w:w="1551" w:type="dxa"/>
          </w:tcPr>
          <w:p w:rsidR="00C03CE9" w:rsidRDefault="00C03CE9" w:rsidP="00B72BDD">
            <w:pPr>
              <w:jc w:val="center"/>
            </w:pPr>
            <w:r>
              <w:t>Max</w:t>
            </w:r>
          </w:p>
        </w:tc>
        <w:tc>
          <w:tcPr>
            <w:tcW w:w="1466" w:type="dxa"/>
          </w:tcPr>
          <w:p w:rsidR="00C03CE9" w:rsidRDefault="00C03CE9" w:rsidP="00B72BDD">
            <w:pPr>
              <w:jc w:val="center"/>
            </w:pPr>
            <w:r>
              <w:t>Description</w:t>
            </w:r>
          </w:p>
        </w:tc>
      </w:tr>
      <w:tr w:rsidR="00C03CE9" w:rsidTr="00C03CE9">
        <w:tc>
          <w:tcPr>
            <w:tcW w:w="1643" w:type="dxa"/>
          </w:tcPr>
          <w:p w:rsidR="00C03CE9" w:rsidRDefault="00C03CE9" w:rsidP="00B72BDD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  <w:r>
              <w:t>0.602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  <w:r>
              <w:t>1.622</w:t>
            </w:r>
          </w:p>
        </w:tc>
        <w:tc>
          <w:tcPr>
            <w:tcW w:w="1560" w:type="dxa"/>
          </w:tcPr>
          <w:p w:rsidR="00C03CE9" w:rsidRDefault="00C03CE9" w:rsidP="00B72BDD">
            <w:pPr>
              <w:jc w:val="center"/>
            </w:pPr>
            <w:r>
              <w:t>0.602</w:t>
            </w:r>
          </w:p>
        </w:tc>
        <w:tc>
          <w:tcPr>
            <w:tcW w:w="1551" w:type="dxa"/>
          </w:tcPr>
          <w:p w:rsidR="00C03CE9" w:rsidRDefault="00C03CE9" w:rsidP="00B72BDD">
            <w:pPr>
              <w:jc w:val="center"/>
            </w:pPr>
            <w:r>
              <w:t>1.622</w:t>
            </w:r>
          </w:p>
        </w:tc>
        <w:tc>
          <w:tcPr>
            <w:tcW w:w="1466" w:type="dxa"/>
          </w:tcPr>
          <w:p w:rsidR="00C03CE9" w:rsidRDefault="00C03CE9" w:rsidP="00C03CE9">
            <w:pPr>
              <w:jc w:val="center"/>
            </w:pPr>
            <w:r>
              <w:t>Left dial</w:t>
            </w:r>
          </w:p>
        </w:tc>
      </w:tr>
      <w:tr w:rsidR="00C03CE9" w:rsidTr="00C03CE9">
        <w:tc>
          <w:tcPr>
            <w:tcW w:w="1643" w:type="dxa"/>
          </w:tcPr>
          <w:p w:rsidR="00C03CE9" w:rsidRDefault="00C03CE9" w:rsidP="00B72BDD">
            <w:pPr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  <w:r>
              <w:t>0.601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  <w:r>
              <w:t>1.632</w:t>
            </w:r>
          </w:p>
        </w:tc>
        <w:tc>
          <w:tcPr>
            <w:tcW w:w="1560" w:type="dxa"/>
          </w:tcPr>
          <w:p w:rsidR="00C03CE9" w:rsidRDefault="00C03CE9" w:rsidP="00B72BDD">
            <w:pPr>
              <w:jc w:val="center"/>
            </w:pPr>
            <w:r>
              <w:t>0.601</w:t>
            </w:r>
          </w:p>
        </w:tc>
        <w:tc>
          <w:tcPr>
            <w:tcW w:w="1551" w:type="dxa"/>
          </w:tcPr>
          <w:p w:rsidR="00C03CE9" w:rsidRDefault="00C03CE9" w:rsidP="00B72BDD">
            <w:pPr>
              <w:jc w:val="center"/>
            </w:pPr>
            <w:r>
              <w:t>1.632</w:t>
            </w:r>
          </w:p>
        </w:tc>
        <w:tc>
          <w:tcPr>
            <w:tcW w:w="1466" w:type="dxa"/>
          </w:tcPr>
          <w:p w:rsidR="00C03CE9" w:rsidRDefault="00C03CE9" w:rsidP="00B72BDD">
            <w:pPr>
              <w:jc w:val="center"/>
            </w:pPr>
            <w:r>
              <w:t>Right dial</w:t>
            </w:r>
          </w:p>
        </w:tc>
      </w:tr>
      <w:tr w:rsidR="00C03CE9" w:rsidTr="00C03CE9">
        <w:tc>
          <w:tcPr>
            <w:tcW w:w="1643" w:type="dxa"/>
          </w:tcPr>
          <w:p w:rsidR="00C03CE9" w:rsidRDefault="00C03CE9" w:rsidP="00B72BDD">
            <w:pPr>
              <w:jc w:val="center"/>
            </w:pPr>
            <w:r>
              <w:t>3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  <w:bookmarkStart w:id="0" w:name="_GoBack"/>
            <w:bookmarkEnd w:id="0"/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60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51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466" w:type="dxa"/>
          </w:tcPr>
          <w:p w:rsidR="00C03CE9" w:rsidRDefault="00C03CE9" w:rsidP="00B72BDD">
            <w:pPr>
              <w:jc w:val="center"/>
            </w:pPr>
            <w:r>
              <w:t>Left stick(H)</w:t>
            </w:r>
          </w:p>
        </w:tc>
      </w:tr>
      <w:tr w:rsidR="00C03CE9" w:rsidTr="00C03CE9">
        <w:tc>
          <w:tcPr>
            <w:tcW w:w="1643" w:type="dxa"/>
          </w:tcPr>
          <w:p w:rsidR="00C03CE9" w:rsidRDefault="00C03CE9" w:rsidP="00B72BDD">
            <w:pPr>
              <w:jc w:val="center"/>
            </w:pPr>
            <w:r>
              <w:t>4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60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51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466" w:type="dxa"/>
          </w:tcPr>
          <w:p w:rsidR="00C03CE9" w:rsidRDefault="00C03CE9" w:rsidP="00B72BDD">
            <w:pPr>
              <w:jc w:val="center"/>
            </w:pPr>
            <w:r>
              <w:t>Left stick(V)</w:t>
            </w:r>
          </w:p>
        </w:tc>
      </w:tr>
      <w:tr w:rsidR="00C03CE9" w:rsidTr="00C03CE9">
        <w:tc>
          <w:tcPr>
            <w:tcW w:w="1643" w:type="dxa"/>
          </w:tcPr>
          <w:p w:rsidR="00C03CE9" w:rsidRDefault="00C03CE9" w:rsidP="00B72BDD">
            <w:pPr>
              <w:jc w:val="center"/>
            </w:pPr>
            <w:r>
              <w:t>5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60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51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466" w:type="dxa"/>
          </w:tcPr>
          <w:p w:rsidR="00C03CE9" w:rsidRDefault="00C03CE9" w:rsidP="00B72BDD">
            <w:pPr>
              <w:jc w:val="center"/>
            </w:pPr>
            <w:r>
              <w:t>Right stick (V)</w:t>
            </w:r>
          </w:p>
        </w:tc>
      </w:tr>
      <w:tr w:rsidR="00C03CE9" w:rsidTr="00C03CE9">
        <w:tc>
          <w:tcPr>
            <w:tcW w:w="1643" w:type="dxa"/>
          </w:tcPr>
          <w:p w:rsidR="00C03CE9" w:rsidRDefault="00C03CE9" w:rsidP="00B72BDD">
            <w:pPr>
              <w:jc w:val="center"/>
            </w:pPr>
            <w:r>
              <w:t>6</w:t>
            </w: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65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60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551" w:type="dxa"/>
          </w:tcPr>
          <w:p w:rsidR="00C03CE9" w:rsidRDefault="00C03CE9" w:rsidP="00B72BDD">
            <w:pPr>
              <w:jc w:val="center"/>
            </w:pPr>
          </w:p>
        </w:tc>
        <w:tc>
          <w:tcPr>
            <w:tcW w:w="1466" w:type="dxa"/>
          </w:tcPr>
          <w:p w:rsidR="00C03CE9" w:rsidRDefault="00C03CE9" w:rsidP="00B72BDD">
            <w:pPr>
              <w:jc w:val="center"/>
            </w:pPr>
            <w:r>
              <w:t>Right stick(H)</w:t>
            </w:r>
          </w:p>
        </w:tc>
      </w:tr>
    </w:tbl>
    <w:p w:rsidR="00B72BDD" w:rsidRDefault="00B72BDD" w:rsidP="00B72BDD"/>
    <w:p w:rsidR="00B72BDD" w:rsidRDefault="00B72BDD" w:rsidP="00B72BDD">
      <w:pPr>
        <w:pStyle w:val="Heading1"/>
      </w:pPr>
      <w:r>
        <w:t xml:space="preserve">Concerns About Connecting to </w:t>
      </w:r>
      <w:proofErr w:type="spellStart"/>
      <w:r>
        <w:t>ZedBoards</w:t>
      </w:r>
      <w:proofErr w:type="spellEnd"/>
    </w:p>
    <w:p w:rsidR="00B72BDD" w:rsidRDefault="00B72BDD" w:rsidP="00B72BDD">
      <w:r>
        <w:t xml:space="preserve">The transmitters use 5 V but the </w:t>
      </w:r>
      <w:proofErr w:type="spellStart"/>
      <w:r>
        <w:t>zedboards</w:t>
      </w:r>
      <w:proofErr w:type="spellEnd"/>
      <w:r>
        <w:t xml:space="preserve"> use 3.3 V. We will have to use a level shifter to convert between the two. The connectors that we have in lab also limit what pins on the </w:t>
      </w:r>
      <w:proofErr w:type="spellStart"/>
      <w:r>
        <w:t>pmods</w:t>
      </w:r>
      <w:proofErr w:type="spellEnd"/>
      <w:r>
        <w:t xml:space="preserve"> that we can use.</w:t>
      </w:r>
    </w:p>
    <w:p w:rsidR="00B72BDD" w:rsidRDefault="00B72BDD" w:rsidP="00B72BDD"/>
    <w:p w:rsidR="00B72BDD" w:rsidRDefault="00B72BDD" w:rsidP="00B72BDD">
      <w:r>
        <w:t>**Note about the cable**</w:t>
      </w:r>
    </w:p>
    <w:p w:rsidR="00B72BDD" w:rsidRDefault="00B72BDD" w:rsidP="00B72BDD">
      <w:r>
        <w:t xml:space="preserve">Red is </w:t>
      </w:r>
      <w:proofErr w:type="spellStart"/>
      <w:r>
        <w:t>Vcc</w:t>
      </w:r>
      <w:proofErr w:type="spellEnd"/>
      <w:r>
        <w:t>. White is data/signal. Black is ground.</w:t>
      </w:r>
    </w:p>
    <w:p w:rsidR="00B72BDD" w:rsidRDefault="00B72BDD" w:rsidP="00B72BDD"/>
    <w:p w:rsidR="00B72BDD" w:rsidRDefault="00B72BDD" w:rsidP="00B72BDD"/>
    <w:p w:rsidR="00B72BDD" w:rsidRDefault="00B72BDD" w:rsidP="00B72BDD"/>
    <w:p w:rsidR="00B72BDD" w:rsidRPr="00B72BDD" w:rsidRDefault="00B72BDD" w:rsidP="00B72BDD"/>
    <w:p w:rsidR="00B13C7D" w:rsidRPr="00B13C7D" w:rsidRDefault="00B13C7D" w:rsidP="00B13C7D"/>
    <w:sectPr w:rsidR="00B13C7D" w:rsidRPr="00B13C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BDD" w:rsidRDefault="00B72BDD" w:rsidP="00B13C7D">
      <w:pPr>
        <w:spacing w:after="0" w:line="240" w:lineRule="auto"/>
      </w:pPr>
      <w:r>
        <w:separator/>
      </w:r>
    </w:p>
  </w:endnote>
  <w:endnote w:type="continuationSeparator" w:id="0">
    <w:p w:rsidR="00B72BDD" w:rsidRDefault="00B72BDD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BDD" w:rsidRDefault="00B72BDD" w:rsidP="00B13C7D">
      <w:pPr>
        <w:spacing w:after="0" w:line="240" w:lineRule="auto"/>
      </w:pPr>
      <w:r>
        <w:separator/>
      </w:r>
    </w:p>
  </w:footnote>
  <w:footnote w:type="continuationSeparator" w:id="0">
    <w:p w:rsidR="00B72BDD" w:rsidRDefault="00B72BDD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BDD" w:rsidRDefault="00B72BDD" w:rsidP="00B13C7D">
    <w:pPr>
      <w:pStyle w:val="Header"/>
      <w:jc w:val="right"/>
    </w:pPr>
    <w:r>
      <w:t>Kris Burney</w:t>
    </w:r>
  </w:p>
  <w:p w:rsidR="00B72BDD" w:rsidRDefault="00B72BDD" w:rsidP="00B13C7D">
    <w:pPr>
      <w:pStyle w:val="Header"/>
      <w:jc w:val="right"/>
    </w:pPr>
    <w:r>
      <w:t>Kyle Fischer</w:t>
    </w:r>
  </w:p>
  <w:p w:rsidR="00B72BDD" w:rsidRDefault="00B72BDD" w:rsidP="00B13C7D">
    <w:pPr>
      <w:pStyle w:val="Header"/>
      <w:jc w:val="right"/>
    </w:pPr>
    <w:proofErr w:type="spellStart"/>
    <w:r>
      <w:t>Khoi</w:t>
    </w:r>
    <w:proofErr w:type="spellEnd"/>
    <w:r>
      <w:t xml:space="preserve"> Cao</w:t>
    </w:r>
  </w:p>
  <w:p w:rsidR="00B72BDD" w:rsidRDefault="00B72BDD" w:rsidP="00B13C7D">
    <w:pPr>
      <w:pStyle w:val="Header"/>
      <w:jc w:val="right"/>
    </w:pPr>
    <w:r>
      <w:t>Group B-2</w:t>
    </w:r>
  </w:p>
  <w:p w:rsidR="00B72BDD" w:rsidRDefault="00B72BDD" w:rsidP="00B13C7D">
    <w:pPr>
      <w:pStyle w:val="Header"/>
      <w:jc w:val="right"/>
    </w:pPr>
    <w:r>
      <w:t>2/2/17</w:t>
    </w:r>
  </w:p>
  <w:p w:rsidR="00B72BDD" w:rsidRDefault="00B72B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706585"/>
    <w:rsid w:val="009655B1"/>
    <w:rsid w:val="00981376"/>
    <w:rsid w:val="00B13C7D"/>
    <w:rsid w:val="00B72BDD"/>
    <w:rsid w:val="00C0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7182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49D8B37B.dotm</Template>
  <TotalTime>135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Fischer, Kyle J</cp:lastModifiedBy>
  <cp:revision>2</cp:revision>
  <dcterms:created xsi:type="dcterms:W3CDTF">2017-02-02T20:22:00Z</dcterms:created>
  <dcterms:modified xsi:type="dcterms:W3CDTF">2017-02-02T22:39:00Z</dcterms:modified>
</cp:coreProperties>
</file>